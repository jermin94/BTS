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05" w:rsidRPr="00C3193D" w:rsidRDefault="00985061" w:rsidP="00F4323C">
      <w:pPr>
        <w:pStyle w:val="Coordonnes"/>
        <w:jc w:val="left"/>
        <w:rPr>
          <w:noProof/>
          <w:sz w:val="20"/>
        </w:rPr>
      </w:pPr>
      <w:sdt>
        <w:sdtPr>
          <w:rPr>
            <w:noProof/>
            <w:sz w:val="20"/>
          </w:rPr>
          <w:alias w:val="[Adresse postale]"/>
          <w:tag w:val="[Adresse postale]"/>
          <w:id w:val="1415969137"/>
          <w:placeholder>
            <w:docPart w:val="75EE16E6963348BBA466B17F5559377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925E6C">
            <w:rPr>
              <w:noProof/>
              <w:sz w:val="20"/>
            </w:rPr>
            <w:t>Jérôme Henin</w:t>
          </w:r>
          <w:r w:rsidR="00925E6C">
            <w:rPr>
              <w:noProof/>
              <w:sz w:val="20"/>
            </w:rPr>
            <w:br/>
            <w:t>160 rue Gabriel Peri</w:t>
          </w:r>
        </w:sdtContent>
      </w:sdt>
    </w:p>
    <w:sdt>
      <w:sdtPr>
        <w:rPr>
          <w:noProof/>
          <w:sz w:val="20"/>
        </w:rPr>
        <w:alias w:val="Catégorie"/>
        <w:tag w:val=""/>
        <w:id w:val="1543715586"/>
        <w:placeholder>
          <w:docPart w:val="EA5E9D6D28634ADD8A0189991046D47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E52305" w:rsidRPr="00C3193D" w:rsidRDefault="00FE74A3" w:rsidP="00F4323C">
          <w:pPr>
            <w:pStyle w:val="Coordonnes"/>
            <w:jc w:val="left"/>
            <w:rPr>
              <w:noProof/>
              <w:sz w:val="20"/>
            </w:rPr>
          </w:pPr>
          <w:r w:rsidRPr="00C3193D">
            <w:rPr>
              <w:noProof/>
              <w:sz w:val="20"/>
            </w:rPr>
            <w:t>94400</w:t>
          </w:r>
          <w:r w:rsidR="002670FB">
            <w:rPr>
              <w:noProof/>
              <w:sz w:val="20"/>
            </w:rPr>
            <w:t xml:space="preserve"> Vitry sur Seine</w:t>
          </w:r>
        </w:p>
      </w:sdtContent>
    </w:sdt>
    <w:p w:rsidR="00E52305" w:rsidRPr="00C3193D" w:rsidRDefault="00985061" w:rsidP="00F4323C">
      <w:pPr>
        <w:pStyle w:val="Coordonnes"/>
        <w:jc w:val="left"/>
        <w:rPr>
          <w:noProof/>
          <w:sz w:val="20"/>
        </w:rPr>
      </w:pPr>
      <w:sdt>
        <w:sdtPr>
          <w:rPr>
            <w:noProof/>
            <w:sz w:val="20"/>
          </w:rPr>
          <w:alias w:val="Téléphone"/>
          <w:tag w:val="Téléphone"/>
          <w:id w:val="599758962"/>
          <w:placeholder>
            <w:docPart w:val="5E3E02CC544C4335996E859E8C26F73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FE74A3" w:rsidRPr="00C3193D">
            <w:rPr>
              <w:noProof/>
              <w:sz w:val="20"/>
            </w:rPr>
            <w:t>06</w:t>
          </w:r>
          <w:r w:rsidR="004366AB" w:rsidRPr="00C3193D">
            <w:rPr>
              <w:noProof/>
              <w:sz w:val="20"/>
            </w:rPr>
            <w:t xml:space="preserve"> </w:t>
          </w:r>
          <w:r w:rsidR="00FE74A3" w:rsidRPr="00C3193D">
            <w:rPr>
              <w:noProof/>
              <w:sz w:val="20"/>
            </w:rPr>
            <w:t>75</w:t>
          </w:r>
          <w:r w:rsidR="004366AB" w:rsidRPr="00C3193D">
            <w:rPr>
              <w:noProof/>
              <w:sz w:val="20"/>
            </w:rPr>
            <w:t xml:space="preserve"> </w:t>
          </w:r>
          <w:r w:rsidR="00FE74A3" w:rsidRPr="00C3193D">
            <w:rPr>
              <w:noProof/>
              <w:sz w:val="20"/>
            </w:rPr>
            <w:t>96</w:t>
          </w:r>
          <w:r w:rsidR="004366AB" w:rsidRPr="00C3193D">
            <w:rPr>
              <w:noProof/>
              <w:sz w:val="20"/>
            </w:rPr>
            <w:t xml:space="preserve"> </w:t>
          </w:r>
          <w:r w:rsidR="00FE74A3" w:rsidRPr="00C3193D">
            <w:rPr>
              <w:noProof/>
              <w:sz w:val="20"/>
            </w:rPr>
            <w:t>56</w:t>
          </w:r>
          <w:r w:rsidR="004366AB" w:rsidRPr="00C3193D">
            <w:rPr>
              <w:noProof/>
              <w:sz w:val="20"/>
            </w:rPr>
            <w:t xml:space="preserve"> </w:t>
          </w:r>
          <w:r w:rsidR="00FE74A3" w:rsidRPr="00C3193D">
            <w:rPr>
              <w:noProof/>
              <w:sz w:val="20"/>
            </w:rPr>
            <w:t>68</w:t>
          </w:r>
        </w:sdtContent>
      </w:sdt>
    </w:p>
    <w:sdt>
      <w:sdtPr>
        <w:rPr>
          <w:rStyle w:val="Accentuation"/>
          <w:noProof/>
          <w:sz w:val="20"/>
        </w:rPr>
        <w:alias w:val="Courrier électronique"/>
        <w:tag w:val=""/>
        <w:id w:val="1889536063"/>
        <w:placeholder>
          <w:docPart w:val="12ED27E27F3E45E3BE940C6B92350F4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E52305" w:rsidRPr="00C3193D" w:rsidRDefault="00FE74A3" w:rsidP="00F4323C">
          <w:pPr>
            <w:pStyle w:val="Coordonnes"/>
            <w:jc w:val="left"/>
            <w:rPr>
              <w:rStyle w:val="Accentuation"/>
              <w:noProof/>
              <w:sz w:val="20"/>
            </w:rPr>
          </w:pPr>
          <w:r w:rsidRPr="00C3193D">
            <w:rPr>
              <w:rStyle w:val="Accentuation"/>
              <w:noProof/>
              <w:sz w:val="20"/>
            </w:rPr>
            <w:t>Jer5@live.fr</w:t>
          </w:r>
        </w:p>
      </w:sdtContent>
    </w:sdt>
    <w:p w:rsidR="00E52305" w:rsidRDefault="00985061" w:rsidP="00A15AE1">
      <w:pPr>
        <w:pStyle w:val="Nom"/>
        <w:pBdr>
          <w:bottom w:val="single" w:sz="4" w:space="0" w:color="7E97AD" w:themeColor="accent1"/>
        </w:pBdr>
        <w:jc w:val="center"/>
        <w:rPr>
          <w:noProof/>
        </w:rPr>
      </w:pPr>
      <w:sdt>
        <w:sdtPr>
          <w:rPr>
            <w:noProof/>
            <w:color w:val="7E97AD" w:themeColor="accent1"/>
            <w:lang w:val="es-ES"/>
          </w:rPr>
          <w:alias w:val="Votre Nom"/>
          <w:tag w:val=""/>
          <w:id w:val="1197042864"/>
          <w:placeholder>
            <w:docPart w:val="719A69FAE7B2406BB4E06092087F301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E74A3">
            <w:rPr>
              <w:noProof/>
            </w:rPr>
            <w:t>Stage de BTS</w:t>
          </w:r>
        </w:sdtContent>
      </w:sdt>
    </w:p>
    <w:tbl>
      <w:tblPr>
        <w:tblStyle w:val="TableaudeCV"/>
        <w:tblW w:w="5092" w:type="pct"/>
        <w:tblLook w:val="04A0"/>
      </w:tblPr>
      <w:tblGrid>
        <w:gridCol w:w="1865"/>
        <w:gridCol w:w="66"/>
        <w:gridCol w:w="8334"/>
      </w:tblGrid>
      <w:tr w:rsidR="00E52305" w:rsidTr="00A15AE1">
        <w:trPr>
          <w:trHeight w:val="485"/>
        </w:trPr>
        <w:tc>
          <w:tcPr>
            <w:tcW w:w="1865" w:type="dxa"/>
          </w:tcPr>
          <w:p w:rsidR="00E52305" w:rsidRPr="00161560" w:rsidRDefault="00FE74A3" w:rsidP="00FE74A3">
            <w:pPr>
              <w:pStyle w:val="Titre1"/>
              <w:rPr>
                <w:noProof/>
                <w:sz w:val="18"/>
                <w:szCs w:val="18"/>
              </w:rPr>
            </w:pPr>
            <w:r w:rsidRPr="00161560">
              <w:rPr>
                <w:noProof/>
                <w:sz w:val="18"/>
                <w:szCs w:val="18"/>
              </w:rPr>
              <w:t>Diplome</w:t>
            </w:r>
          </w:p>
        </w:tc>
        <w:tc>
          <w:tcPr>
            <w:tcW w:w="66" w:type="dxa"/>
          </w:tcPr>
          <w:p w:rsidR="00E52305" w:rsidRPr="00161560" w:rsidRDefault="00E5230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8334" w:type="dxa"/>
          </w:tcPr>
          <w:p w:rsidR="00E52305" w:rsidRPr="00161560" w:rsidRDefault="003766BD" w:rsidP="00FE74A3">
            <w:pPr>
              <w:pStyle w:val="DateduCV"/>
              <w:rPr>
                <w:noProof/>
                <w:sz w:val="18"/>
                <w:szCs w:val="18"/>
              </w:rPr>
            </w:pPr>
            <w:r w:rsidRPr="00161560">
              <w:rPr>
                <w:noProof/>
                <w:sz w:val="18"/>
                <w:szCs w:val="18"/>
              </w:rPr>
              <w:t xml:space="preserve"> </w:t>
            </w:r>
            <w:r w:rsidR="00C8013C" w:rsidRPr="00161560">
              <w:rPr>
                <w:noProof/>
                <w:sz w:val="18"/>
                <w:szCs w:val="18"/>
              </w:rPr>
              <w:t>BAC STI2D SIN</w:t>
            </w:r>
            <w:r w:rsidR="00FE74A3" w:rsidRPr="00161560">
              <w:rPr>
                <w:noProof/>
                <w:sz w:val="18"/>
                <w:szCs w:val="18"/>
              </w:rPr>
              <w:t xml:space="preserve">  mention Assez-Bien</w:t>
            </w:r>
          </w:p>
        </w:tc>
      </w:tr>
      <w:tr w:rsidR="00E52305" w:rsidTr="00A15AE1">
        <w:trPr>
          <w:trHeight w:val="2121"/>
        </w:trPr>
        <w:tc>
          <w:tcPr>
            <w:tcW w:w="1865" w:type="dxa"/>
          </w:tcPr>
          <w:p w:rsidR="00E52305" w:rsidRPr="00161560" w:rsidRDefault="001257B1">
            <w:pPr>
              <w:pStyle w:val="Titre1"/>
              <w:rPr>
                <w:noProof/>
                <w:sz w:val="18"/>
                <w:szCs w:val="18"/>
              </w:rPr>
            </w:pPr>
            <w:r w:rsidRPr="00161560">
              <w:rPr>
                <w:noProof/>
                <w:sz w:val="18"/>
                <w:szCs w:val="18"/>
              </w:rPr>
              <w:t>Compétences</w:t>
            </w:r>
          </w:p>
        </w:tc>
        <w:tc>
          <w:tcPr>
            <w:tcW w:w="66" w:type="dxa"/>
          </w:tcPr>
          <w:p w:rsidR="00E52305" w:rsidRPr="00161560" w:rsidRDefault="00E5230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8334" w:type="dxa"/>
          </w:tcPr>
          <w:p w:rsidR="00FE74A3" w:rsidRPr="00161560" w:rsidRDefault="003766BD" w:rsidP="00FE74A3">
            <w:pPr>
              <w:rPr>
                <w:rFonts w:cs="Arial"/>
                <w:iCs/>
                <w:sz w:val="18"/>
                <w:szCs w:val="18"/>
                <w:shd w:val="clear" w:color="auto" w:fill="FFFFFF"/>
              </w:rPr>
            </w:pPr>
            <w:r w:rsidRPr="00161560">
              <w:rPr>
                <w:sz w:val="18"/>
                <w:szCs w:val="18"/>
              </w:rPr>
              <w:t xml:space="preserve"> </w:t>
            </w:r>
            <w:r w:rsidR="00FE74A3" w:rsidRPr="00161560">
              <w:rPr>
                <w:sz w:val="18"/>
                <w:szCs w:val="18"/>
              </w:rPr>
              <w:t>Programmation de site w</w:t>
            </w:r>
            <w:r w:rsidR="00C8013C" w:rsidRPr="00161560">
              <w:rPr>
                <w:sz w:val="18"/>
                <w:szCs w:val="18"/>
              </w:rPr>
              <w:t>eb : langage CSS/HTML/MYSQL/PHP</w:t>
            </w:r>
            <w:r w:rsidR="00A55ADC" w:rsidRPr="00161560">
              <w:rPr>
                <w:sz w:val="18"/>
                <w:szCs w:val="18"/>
              </w:rPr>
              <w:t>/ C</w:t>
            </w:r>
          </w:p>
          <w:p w:rsidR="00FE74A3" w:rsidRPr="00161560" w:rsidRDefault="003766BD" w:rsidP="00FE74A3">
            <w:pPr>
              <w:rPr>
                <w:rFonts w:cs="Arial"/>
                <w:iCs/>
                <w:sz w:val="18"/>
                <w:szCs w:val="18"/>
                <w:shd w:val="clear" w:color="auto" w:fill="FFFFFF"/>
              </w:rPr>
            </w:pPr>
            <w:r w:rsidRPr="00161560">
              <w:rPr>
                <w:rFonts w:cs="Arial"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="00FE74A3" w:rsidRPr="00161560">
              <w:rPr>
                <w:rFonts w:cs="Arial"/>
                <w:iCs/>
                <w:sz w:val="18"/>
                <w:szCs w:val="18"/>
                <w:shd w:val="clear" w:color="auto" w:fill="FFFFFF"/>
              </w:rPr>
              <w:t>Systèmes d’exploitations connus : Linux (</w:t>
            </w:r>
            <w:proofErr w:type="spellStart"/>
            <w:r w:rsidR="00FE74A3" w:rsidRPr="00161560">
              <w:rPr>
                <w:rFonts w:cs="Arial"/>
                <w:iCs/>
                <w:sz w:val="18"/>
                <w:szCs w:val="18"/>
                <w:shd w:val="clear" w:color="auto" w:fill="FFFFFF"/>
              </w:rPr>
              <w:t>Ubuntu</w:t>
            </w:r>
            <w:proofErr w:type="spellEnd"/>
            <w:r w:rsidR="00FE74A3" w:rsidRPr="00161560">
              <w:rPr>
                <w:rFonts w:cs="Arial"/>
                <w:iCs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="00FE74A3" w:rsidRPr="00161560">
              <w:rPr>
                <w:rFonts w:cs="Arial"/>
                <w:iCs/>
                <w:sz w:val="18"/>
                <w:szCs w:val="18"/>
                <w:shd w:val="clear" w:color="auto" w:fill="FFFFFF"/>
              </w:rPr>
              <w:t>Debian</w:t>
            </w:r>
            <w:proofErr w:type="spellEnd"/>
            <w:r w:rsidR="00FE74A3" w:rsidRPr="00161560">
              <w:rPr>
                <w:rFonts w:cs="Arial"/>
                <w:iCs/>
                <w:sz w:val="18"/>
                <w:szCs w:val="18"/>
                <w:shd w:val="clear" w:color="auto" w:fill="FFFFFF"/>
              </w:rPr>
              <w:t>)</w:t>
            </w:r>
          </w:p>
          <w:p w:rsidR="00FE74A3" w:rsidRPr="00161560" w:rsidRDefault="003766BD" w:rsidP="00FE74A3">
            <w:pPr>
              <w:rPr>
                <w:sz w:val="18"/>
                <w:szCs w:val="18"/>
              </w:rPr>
            </w:pPr>
            <w:r w:rsidRPr="00161560">
              <w:rPr>
                <w:sz w:val="18"/>
                <w:szCs w:val="18"/>
              </w:rPr>
              <w:t xml:space="preserve"> </w:t>
            </w:r>
            <w:r w:rsidR="00FE74A3" w:rsidRPr="00161560">
              <w:rPr>
                <w:sz w:val="18"/>
                <w:szCs w:val="18"/>
              </w:rPr>
              <w:t xml:space="preserve">Maîtrise de logiciels Adobe : Première Pro, </w:t>
            </w:r>
            <w:proofErr w:type="spellStart"/>
            <w:r w:rsidR="00FE74A3" w:rsidRPr="00161560">
              <w:rPr>
                <w:sz w:val="18"/>
                <w:szCs w:val="18"/>
              </w:rPr>
              <w:t>After</w:t>
            </w:r>
            <w:proofErr w:type="spellEnd"/>
            <w:r w:rsidR="00FE74A3" w:rsidRPr="00161560">
              <w:rPr>
                <w:sz w:val="18"/>
                <w:szCs w:val="18"/>
              </w:rPr>
              <w:t xml:space="preserve"> </w:t>
            </w:r>
            <w:proofErr w:type="spellStart"/>
            <w:r w:rsidR="00FE74A3" w:rsidRPr="00161560">
              <w:rPr>
                <w:sz w:val="18"/>
                <w:szCs w:val="18"/>
              </w:rPr>
              <w:t>Effects</w:t>
            </w:r>
            <w:proofErr w:type="spellEnd"/>
            <w:r w:rsidR="00FE74A3" w:rsidRPr="00161560">
              <w:rPr>
                <w:sz w:val="18"/>
                <w:szCs w:val="18"/>
              </w:rPr>
              <w:t>, Photoshop.</w:t>
            </w:r>
          </w:p>
          <w:p w:rsidR="00FE74A3" w:rsidRPr="00161560" w:rsidRDefault="003766BD" w:rsidP="00FE74A3">
            <w:pPr>
              <w:rPr>
                <w:sz w:val="18"/>
                <w:szCs w:val="18"/>
              </w:rPr>
            </w:pPr>
            <w:r w:rsidRPr="00161560">
              <w:rPr>
                <w:sz w:val="18"/>
                <w:szCs w:val="18"/>
              </w:rPr>
              <w:t xml:space="preserve"> </w:t>
            </w:r>
            <w:r w:rsidR="00FE74A3" w:rsidRPr="00161560">
              <w:rPr>
                <w:sz w:val="18"/>
                <w:szCs w:val="18"/>
              </w:rPr>
              <w:t>Conception et réalisation de courts métrages (Interview, tournages individuels ou en équipes)</w:t>
            </w:r>
          </w:p>
          <w:p w:rsidR="00E52305" w:rsidRPr="00161560" w:rsidRDefault="003766BD" w:rsidP="00FE74A3">
            <w:pPr>
              <w:rPr>
                <w:rFonts w:ascii="Trebuchet MS" w:hAnsi="Trebuchet MS"/>
                <w:sz w:val="18"/>
                <w:szCs w:val="18"/>
              </w:rPr>
            </w:pPr>
            <w:r w:rsidRPr="00161560">
              <w:rPr>
                <w:sz w:val="18"/>
                <w:szCs w:val="18"/>
              </w:rPr>
              <w:t xml:space="preserve"> </w:t>
            </w:r>
            <w:r w:rsidR="00FE74A3" w:rsidRPr="00161560">
              <w:rPr>
                <w:sz w:val="18"/>
                <w:szCs w:val="18"/>
              </w:rPr>
              <w:t>Maitrise de l’Anglais : Niveau B2</w:t>
            </w:r>
            <w:r w:rsidR="00FE74A3" w:rsidRPr="00161560">
              <w:rPr>
                <w:rFonts w:ascii="Trebuchet MS" w:hAnsi="Trebuchet MS"/>
                <w:sz w:val="18"/>
                <w:szCs w:val="18"/>
              </w:rPr>
              <w:t xml:space="preserve"> </w:t>
            </w:r>
          </w:p>
        </w:tc>
      </w:tr>
      <w:tr w:rsidR="00E52305" w:rsidTr="00A15AE1">
        <w:trPr>
          <w:trHeight w:val="3887"/>
        </w:trPr>
        <w:tc>
          <w:tcPr>
            <w:tcW w:w="1865" w:type="dxa"/>
          </w:tcPr>
          <w:p w:rsidR="00E52305" w:rsidRPr="00161560" w:rsidRDefault="001257B1">
            <w:pPr>
              <w:pStyle w:val="Titre1"/>
              <w:rPr>
                <w:noProof/>
                <w:sz w:val="18"/>
                <w:szCs w:val="18"/>
              </w:rPr>
            </w:pPr>
            <w:r w:rsidRPr="00161560">
              <w:rPr>
                <w:noProof/>
                <w:sz w:val="18"/>
                <w:szCs w:val="18"/>
              </w:rPr>
              <w:t>Exp</w:t>
            </w:r>
            <w:r w:rsidR="002B7E86" w:rsidRPr="00161560">
              <w:rPr>
                <w:noProof/>
                <w:sz w:val="18"/>
                <w:szCs w:val="18"/>
              </w:rPr>
              <w:t>É</w:t>
            </w:r>
            <w:r w:rsidRPr="00161560">
              <w:rPr>
                <w:noProof/>
                <w:sz w:val="18"/>
                <w:szCs w:val="18"/>
              </w:rPr>
              <w:t>rienc</w:t>
            </w:r>
            <w:r w:rsidR="00FE74A3" w:rsidRPr="00161560">
              <w:rPr>
                <w:noProof/>
                <w:sz w:val="18"/>
                <w:szCs w:val="18"/>
              </w:rPr>
              <w:t>es</w:t>
            </w:r>
          </w:p>
        </w:tc>
        <w:tc>
          <w:tcPr>
            <w:tcW w:w="66" w:type="dxa"/>
          </w:tcPr>
          <w:p w:rsidR="00E52305" w:rsidRPr="00161560" w:rsidRDefault="00E5230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8334" w:type="dxa"/>
          </w:tcPr>
          <w:p w:rsidR="00515184" w:rsidRPr="00161560" w:rsidRDefault="00515184" w:rsidP="00FE74A3">
            <w:pPr>
              <w:jc w:val="both"/>
              <w:rPr>
                <w:b/>
                <w:sz w:val="18"/>
                <w:szCs w:val="18"/>
              </w:rPr>
            </w:pPr>
            <w:r w:rsidRPr="00161560">
              <w:rPr>
                <w:b/>
                <w:sz w:val="18"/>
                <w:szCs w:val="18"/>
              </w:rPr>
              <w:t xml:space="preserve">2014 – </w:t>
            </w:r>
            <w:r w:rsidRPr="00161560">
              <w:rPr>
                <w:sz w:val="18"/>
                <w:szCs w:val="18"/>
              </w:rPr>
              <w:t>Création et gestion du site Web GeekPlus</w:t>
            </w:r>
            <w:r w:rsidR="00F5146C" w:rsidRPr="00161560">
              <w:rPr>
                <w:sz w:val="18"/>
                <w:szCs w:val="18"/>
              </w:rPr>
              <w:t>.fr</w:t>
            </w:r>
            <w:r w:rsidR="003766BD" w:rsidRPr="00161560">
              <w:rPr>
                <w:b/>
                <w:sz w:val="18"/>
                <w:szCs w:val="18"/>
              </w:rPr>
              <w:t xml:space="preserve"> </w:t>
            </w:r>
            <w:r w:rsidRPr="00161560">
              <w:rPr>
                <w:sz w:val="18"/>
                <w:szCs w:val="18"/>
              </w:rPr>
              <w:t>destiné à un public souhaitant de l’information sur les nouvelles technologies et les langages de programmation</w:t>
            </w:r>
          </w:p>
          <w:p w:rsidR="00FE74A3" w:rsidRPr="00161560" w:rsidRDefault="00FE74A3" w:rsidP="00FE74A3">
            <w:pPr>
              <w:jc w:val="both"/>
              <w:rPr>
                <w:sz w:val="18"/>
                <w:szCs w:val="18"/>
              </w:rPr>
            </w:pPr>
            <w:r w:rsidRPr="00161560">
              <w:rPr>
                <w:b/>
                <w:sz w:val="18"/>
                <w:szCs w:val="18"/>
              </w:rPr>
              <w:t>2011 à 2013 –</w:t>
            </w:r>
            <w:r w:rsidR="003766BD" w:rsidRPr="00161560">
              <w:rPr>
                <w:b/>
                <w:sz w:val="18"/>
                <w:szCs w:val="18"/>
              </w:rPr>
              <w:t xml:space="preserve"> </w:t>
            </w:r>
            <w:r w:rsidR="006337EC" w:rsidRPr="00161560">
              <w:rPr>
                <w:sz w:val="18"/>
                <w:szCs w:val="18"/>
              </w:rPr>
              <w:t xml:space="preserve"> Création du site Web Habbplus.fr</w:t>
            </w:r>
            <w:r w:rsidRPr="00161560">
              <w:rPr>
                <w:sz w:val="18"/>
                <w:szCs w:val="18"/>
              </w:rPr>
              <w:t xml:space="preserve">, </w:t>
            </w:r>
            <w:r w:rsidR="006337EC" w:rsidRPr="00161560">
              <w:rPr>
                <w:sz w:val="18"/>
                <w:szCs w:val="18"/>
              </w:rPr>
              <w:t xml:space="preserve">avec gestion </w:t>
            </w:r>
            <w:r w:rsidRPr="00161560">
              <w:rPr>
                <w:sz w:val="18"/>
                <w:szCs w:val="18"/>
              </w:rPr>
              <w:t>d’une équipe de journa</w:t>
            </w:r>
            <w:r w:rsidR="006337EC" w:rsidRPr="00161560">
              <w:rPr>
                <w:sz w:val="18"/>
                <w:szCs w:val="18"/>
              </w:rPr>
              <w:t>listes et d’animateurs pour une</w:t>
            </w:r>
            <w:r w:rsidR="003766BD" w:rsidRPr="00161560">
              <w:rPr>
                <w:sz w:val="18"/>
                <w:szCs w:val="18"/>
              </w:rPr>
              <w:t xml:space="preserve"> </w:t>
            </w:r>
            <w:r w:rsidR="006337EC" w:rsidRPr="00161560">
              <w:rPr>
                <w:sz w:val="18"/>
                <w:szCs w:val="18"/>
              </w:rPr>
              <w:t>radio destinée aux adolescents</w:t>
            </w:r>
          </w:p>
          <w:p w:rsidR="00FE74A3" w:rsidRPr="00161560" w:rsidRDefault="003766BD" w:rsidP="00FE74A3">
            <w:pPr>
              <w:jc w:val="both"/>
              <w:rPr>
                <w:sz w:val="18"/>
                <w:szCs w:val="18"/>
              </w:rPr>
            </w:pPr>
            <w:r w:rsidRPr="00161560">
              <w:rPr>
                <w:b/>
                <w:sz w:val="18"/>
                <w:szCs w:val="18"/>
              </w:rPr>
              <w:t xml:space="preserve"> </w:t>
            </w:r>
            <w:r w:rsidR="00FE74A3" w:rsidRPr="00161560">
              <w:rPr>
                <w:b/>
                <w:sz w:val="18"/>
                <w:szCs w:val="18"/>
              </w:rPr>
              <w:t xml:space="preserve">2012 – </w:t>
            </w:r>
            <w:proofErr w:type="spellStart"/>
            <w:r w:rsidR="00FE74A3" w:rsidRPr="00161560">
              <w:rPr>
                <w:b/>
                <w:sz w:val="18"/>
                <w:szCs w:val="18"/>
              </w:rPr>
              <w:t>BpiFrance</w:t>
            </w:r>
            <w:proofErr w:type="spellEnd"/>
            <w:r w:rsidR="00FE74A3" w:rsidRPr="00161560">
              <w:rPr>
                <w:b/>
                <w:sz w:val="18"/>
                <w:szCs w:val="18"/>
              </w:rPr>
              <w:t xml:space="preserve"> –</w:t>
            </w:r>
            <w:r w:rsidR="00FE74A3" w:rsidRPr="00161560">
              <w:rPr>
                <w:sz w:val="18"/>
                <w:szCs w:val="18"/>
              </w:rPr>
              <w:t xml:space="preserve"> Direction de l’International – Programmes collaboratifs et réseaux </w:t>
            </w:r>
            <w:r w:rsidRPr="00161560">
              <w:rPr>
                <w:sz w:val="18"/>
                <w:szCs w:val="18"/>
              </w:rPr>
              <w:t xml:space="preserve"> </w:t>
            </w:r>
            <w:r w:rsidR="00FE74A3" w:rsidRPr="00161560">
              <w:rPr>
                <w:sz w:val="18"/>
                <w:szCs w:val="18"/>
              </w:rPr>
              <w:t>européens</w:t>
            </w:r>
          </w:p>
          <w:p w:rsidR="00FE74A3" w:rsidRPr="00161560" w:rsidRDefault="003766BD" w:rsidP="00FE74A3">
            <w:pPr>
              <w:jc w:val="both"/>
              <w:rPr>
                <w:sz w:val="18"/>
                <w:szCs w:val="18"/>
              </w:rPr>
            </w:pPr>
            <w:r w:rsidRPr="00161560">
              <w:rPr>
                <w:sz w:val="18"/>
                <w:szCs w:val="18"/>
              </w:rPr>
              <w:t xml:space="preserve"> </w:t>
            </w:r>
            <w:r w:rsidR="00FE74A3" w:rsidRPr="00161560">
              <w:rPr>
                <w:sz w:val="18"/>
                <w:szCs w:val="18"/>
              </w:rPr>
              <w:t>Stage effectué avec deux élèves en 1</w:t>
            </w:r>
            <w:r w:rsidR="00FE74A3" w:rsidRPr="00161560">
              <w:rPr>
                <w:sz w:val="18"/>
                <w:szCs w:val="18"/>
                <w:vertAlign w:val="superscript"/>
              </w:rPr>
              <w:t>ère</w:t>
            </w:r>
            <w:r w:rsidR="00FE74A3" w:rsidRPr="00161560">
              <w:rPr>
                <w:sz w:val="18"/>
                <w:szCs w:val="18"/>
              </w:rPr>
              <w:t xml:space="preserve"> année d’Ecole de Commerce sur l’impact des projets européens sur la croissance des PME impliquées dans ces collaborations.</w:t>
            </w:r>
          </w:p>
          <w:p w:rsidR="00FE74A3" w:rsidRPr="00161560" w:rsidRDefault="003766BD" w:rsidP="00FE74A3">
            <w:pPr>
              <w:jc w:val="both"/>
              <w:rPr>
                <w:sz w:val="18"/>
                <w:szCs w:val="18"/>
              </w:rPr>
            </w:pPr>
            <w:r w:rsidRPr="00161560">
              <w:rPr>
                <w:b/>
                <w:sz w:val="18"/>
                <w:szCs w:val="18"/>
              </w:rPr>
              <w:t xml:space="preserve"> </w:t>
            </w:r>
            <w:r w:rsidR="00FE74A3" w:rsidRPr="00161560">
              <w:rPr>
                <w:b/>
                <w:sz w:val="18"/>
                <w:szCs w:val="18"/>
              </w:rPr>
              <w:t xml:space="preserve">2010 – </w:t>
            </w:r>
            <w:proofErr w:type="spellStart"/>
            <w:r w:rsidR="00FE74A3" w:rsidRPr="00161560">
              <w:rPr>
                <w:b/>
                <w:sz w:val="18"/>
                <w:szCs w:val="18"/>
              </w:rPr>
              <w:t>BpiFrance</w:t>
            </w:r>
            <w:proofErr w:type="spellEnd"/>
            <w:r w:rsidR="00FE74A3" w:rsidRPr="00161560">
              <w:rPr>
                <w:b/>
                <w:sz w:val="18"/>
                <w:szCs w:val="18"/>
              </w:rPr>
              <w:t xml:space="preserve"> –</w:t>
            </w:r>
            <w:r w:rsidR="00FE74A3" w:rsidRPr="00161560">
              <w:rPr>
                <w:sz w:val="18"/>
                <w:szCs w:val="18"/>
              </w:rPr>
              <w:t xml:space="preserve"> Direction des Moyens Généraux </w:t>
            </w:r>
          </w:p>
          <w:p w:rsidR="00E52305" w:rsidRPr="00161560" w:rsidRDefault="003766BD" w:rsidP="00FE74A3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 w:rsidRPr="00161560">
              <w:rPr>
                <w:sz w:val="18"/>
                <w:szCs w:val="18"/>
              </w:rPr>
              <w:t xml:space="preserve"> </w:t>
            </w:r>
            <w:r w:rsidR="00515184" w:rsidRPr="00161560">
              <w:rPr>
                <w:sz w:val="18"/>
                <w:szCs w:val="18"/>
              </w:rPr>
              <w:t>Stage de connaissance des métiers en e</w:t>
            </w:r>
            <w:r w:rsidR="00FE74A3" w:rsidRPr="00161560">
              <w:rPr>
                <w:sz w:val="18"/>
                <w:szCs w:val="18"/>
              </w:rPr>
              <w:t>ntreprise (courrier, standard, reprographie, accueil, sécurité, restauration)</w:t>
            </w:r>
          </w:p>
        </w:tc>
      </w:tr>
      <w:tr w:rsidR="00E52305" w:rsidTr="00A15AE1">
        <w:trPr>
          <w:trHeight w:val="2335"/>
        </w:trPr>
        <w:tc>
          <w:tcPr>
            <w:tcW w:w="1865" w:type="dxa"/>
          </w:tcPr>
          <w:p w:rsidR="00E52305" w:rsidRPr="00161560" w:rsidRDefault="001257B1">
            <w:pPr>
              <w:pStyle w:val="Titre1"/>
              <w:rPr>
                <w:noProof/>
                <w:sz w:val="18"/>
                <w:szCs w:val="18"/>
              </w:rPr>
            </w:pPr>
            <w:r w:rsidRPr="00161560">
              <w:rPr>
                <w:noProof/>
                <w:sz w:val="18"/>
                <w:szCs w:val="18"/>
              </w:rPr>
              <w:t>Formation</w:t>
            </w:r>
          </w:p>
        </w:tc>
        <w:tc>
          <w:tcPr>
            <w:tcW w:w="66" w:type="dxa"/>
          </w:tcPr>
          <w:p w:rsidR="00E52305" w:rsidRPr="00161560" w:rsidRDefault="00E5230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8334" w:type="dxa"/>
          </w:tcPr>
          <w:sdt>
            <w:sdtPr>
              <w:rPr>
                <w:rFonts w:ascii="Times New Roman" w:eastAsiaTheme="minorEastAsia" w:hAnsi="Times New Roman" w:cs="Times New Roman"/>
                <w:b/>
                <w:bCs/>
                <w:caps/>
                <w:color w:val="auto"/>
                <w:kern w:val="0"/>
                <w:sz w:val="18"/>
                <w:szCs w:val="18"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/>
                    <w:bCs/>
                    <w:caps/>
                    <w:color w:val="auto"/>
                    <w:kern w:val="0"/>
                    <w:sz w:val="18"/>
                    <w:szCs w:val="18"/>
                  </w:rPr>
                  <w:id w:val="-1126388115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5F43B1" w:rsidRPr="00161560" w:rsidRDefault="00FE74A3" w:rsidP="00FE74A3">
                    <w:pPr>
                      <w:jc w:val="both"/>
                      <w:rPr>
                        <w:sz w:val="18"/>
                        <w:szCs w:val="18"/>
                      </w:rPr>
                    </w:pPr>
                    <w:r w:rsidRPr="00161560">
                      <w:rPr>
                        <w:sz w:val="18"/>
                        <w:szCs w:val="18"/>
                      </w:rPr>
                      <w:t xml:space="preserve">Lycée </w:t>
                    </w:r>
                    <w:r w:rsidR="005F43B1" w:rsidRPr="00161560">
                      <w:rPr>
                        <w:sz w:val="18"/>
                        <w:szCs w:val="18"/>
                      </w:rPr>
                      <w:t>Charles de Foucauld Supérieur</w:t>
                    </w:r>
                    <w:r w:rsidR="00DB384A" w:rsidRPr="00161560">
                      <w:rPr>
                        <w:sz w:val="18"/>
                        <w:szCs w:val="18"/>
                      </w:rPr>
                      <w:t xml:space="preserve"> </w:t>
                    </w:r>
                  </w:p>
                  <w:p w:rsidR="00DB384A" w:rsidRPr="00161560" w:rsidRDefault="00DB384A" w:rsidP="005F43B1">
                    <w:pPr>
                      <w:pStyle w:val="Paragraphedeliste"/>
                      <w:numPr>
                        <w:ilvl w:val="0"/>
                        <w:numId w:val="1"/>
                      </w:numPr>
                      <w:jc w:val="both"/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</w:pPr>
                    <w:r w:rsidRPr="00161560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sz w:val="18"/>
                        <w:szCs w:val="18"/>
                      </w:rPr>
                      <w:t>2014–2015</w:t>
                    </w:r>
                    <w:r w:rsidRPr="00161560">
                      <w:rPr>
                        <w:rFonts w:eastAsiaTheme="minorEastAsia"/>
                        <w:b/>
                        <w:bCs/>
                        <w:caps/>
                        <w:sz w:val="18"/>
                        <w:szCs w:val="18"/>
                      </w:rPr>
                      <w:t xml:space="preserve"> - </w:t>
                    </w:r>
                    <w:r w:rsidR="005F43B1" w:rsidRPr="00161560"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  <w:t xml:space="preserve">1ère année BTS SIO Services Informatiques aux Organisations </w:t>
                    </w:r>
                    <w:r w:rsidRPr="00161560"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  <w:t>-</w:t>
                    </w:r>
                  </w:p>
                  <w:p w:rsidR="005F43B1" w:rsidRPr="00161560" w:rsidRDefault="005F43B1" w:rsidP="00DB384A">
                    <w:pPr>
                      <w:pStyle w:val="Paragraphedeliste"/>
                      <w:ind w:left="1068"/>
                      <w:jc w:val="both"/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</w:pPr>
                    <w:r w:rsidRPr="00161560"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  <w:t>option SLAM Solutions Logi</w:t>
                    </w:r>
                    <w:r w:rsidR="00DB384A" w:rsidRPr="00161560"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  <w:t>cielles et Applications Métiers</w:t>
                    </w:r>
                    <w:r w:rsidRPr="00161560"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  <w:t xml:space="preserve"> </w:t>
                    </w:r>
                  </w:p>
                  <w:p w:rsidR="005F43B1" w:rsidRPr="00161560" w:rsidRDefault="005F43B1" w:rsidP="005F43B1">
                    <w:pPr>
                      <w:pStyle w:val="Paragraphedeliste"/>
                      <w:jc w:val="both"/>
                      <w:rPr>
                        <w:sz w:val="18"/>
                        <w:szCs w:val="18"/>
                      </w:rPr>
                    </w:pPr>
                  </w:p>
                  <w:p w:rsidR="00FE74A3" w:rsidRPr="00161560" w:rsidRDefault="005F43B1" w:rsidP="00FE74A3">
                    <w:pPr>
                      <w:jc w:val="both"/>
                      <w:rPr>
                        <w:sz w:val="18"/>
                        <w:szCs w:val="18"/>
                      </w:rPr>
                    </w:pPr>
                    <w:r w:rsidRPr="00161560">
                      <w:rPr>
                        <w:sz w:val="18"/>
                        <w:szCs w:val="18"/>
                      </w:rPr>
                      <w:t xml:space="preserve">Lycée </w:t>
                    </w:r>
                    <w:r w:rsidR="00FE74A3" w:rsidRPr="00161560">
                      <w:rPr>
                        <w:sz w:val="18"/>
                        <w:szCs w:val="18"/>
                      </w:rPr>
                      <w:t>Général et Technologique Saint Nicolas (Paris 15</w:t>
                    </w:r>
                    <w:r w:rsidR="00FE74A3" w:rsidRPr="00161560">
                      <w:rPr>
                        <w:sz w:val="18"/>
                        <w:szCs w:val="18"/>
                        <w:vertAlign w:val="superscript"/>
                      </w:rPr>
                      <w:t>ème</w:t>
                    </w:r>
                    <w:r w:rsidR="00FE74A3" w:rsidRPr="00161560">
                      <w:rPr>
                        <w:sz w:val="18"/>
                        <w:szCs w:val="18"/>
                      </w:rPr>
                      <w:t>)</w:t>
                    </w:r>
                  </w:p>
                  <w:p w:rsidR="00FE74A3" w:rsidRPr="00161560" w:rsidRDefault="00FE74A3" w:rsidP="00FE74A3">
                    <w:pPr>
                      <w:pStyle w:val="Paragraphedeliste"/>
                      <w:numPr>
                        <w:ilvl w:val="0"/>
                        <w:numId w:val="1"/>
                      </w:numPr>
                      <w:jc w:val="both"/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</w:pPr>
                    <w:r w:rsidRPr="00161560"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  <w:t>2013-2014 – Terminale STI2D-SIN – Option Cinéma</w:t>
                    </w:r>
                  </w:p>
                  <w:p w:rsidR="00FE74A3" w:rsidRPr="00161560" w:rsidRDefault="00FE74A3" w:rsidP="00FE74A3">
                    <w:pPr>
                      <w:pStyle w:val="Paragraphedeliste"/>
                      <w:numPr>
                        <w:ilvl w:val="0"/>
                        <w:numId w:val="1"/>
                      </w:numPr>
                      <w:jc w:val="both"/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</w:pPr>
                    <w:r w:rsidRPr="00161560"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  <w:t>2012-2013 - 1</w:t>
                    </w:r>
                    <w:r w:rsidRPr="00161560"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  <w:vertAlign w:val="superscript"/>
                      </w:rPr>
                      <w:t>ère</w:t>
                    </w:r>
                    <w:r w:rsidRPr="00161560"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  <w:t xml:space="preserve"> STI2D-SIN – Option Cinéma</w:t>
                    </w:r>
                  </w:p>
                  <w:p w:rsidR="00E52305" w:rsidRPr="00161560" w:rsidRDefault="00FE74A3" w:rsidP="00FE74A3">
                    <w:pPr>
                      <w:pStyle w:val="Paragraphedeliste"/>
                      <w:numPr>
                        <w:ilvl w:val="0"/>
                        <w:numId w:val="1"/>
                      </w:numPr>
                      <w:jc w:val="both"/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</w:pPr>
                    <w:r w:rsidRPr="00161560">
                      <w:rPr>
                        <w:rFonts w:asciiTheme="minorHAnsi" w:hAnsiTheme="minorHAnsi"/>
                        <w:color w:val="595959" w:themeColor="text1" w:themeTint="A6"/>
                        <w:sz w:val="18"/>
                        <w:szCs w:val="18"/>
                      </w:rPr>
                      <w:t>2011-2012 - Seconde Générale et Technologique</w:t>
                    </w:r>
                  </w:p>
                </w:sdtContent>
              </w:sdt>
            </w:sdtContent>
          </w:sdt>
        </w:tc>
      </w:tr>
      <w:tr w:rsidR="00E52305" w:rsidTr="00A15AE1">
        <w:trPr>
          <w:trHeight w:val="869"/>
        </w:trPr>
        <w:tc>
          <w:tcPr>
            <w:tcW w:w="1865" w:type="dxa"/>
          </w:tcPr>
          <w:p w:rsidR="00E52305" w:rsidRPr="00161560" w:rsidRDefault="003766BD" w:rsidP="003766BD">
            <w:pPr>
              <w:pStyle w:val="Titre1"/>
              <w:rPr>
                <w:noProof/>
                <w:sz w:val="18"/>
                <w:szCs w:val="18"/>
              </w:rPr>
            </w:pPr>
            <w:r w:rsidRPr="00161560">
              <w:rPr>
                <w:noProof/>
                <w:sz w:val="18"/>
                <w:szCs w:val="18"/>
              </w:rPr>
              <w:t>Ce</w:t>
            </w:r>
            <w:r w:rsidR="001257B1" w:rsidRPr="00161560">
              <w:rPr>
                <w:noProof/>
                <w:sz w:val="18"/>
                <w:szCs w:val="18"/>
              </w:rPr>
              <w:t>n</w:t>
            </w:r>
            <w:r w:rsidRPr="00161560">
              <w:rPr>
                <w:noProof/>
                <w:sz w:val="18"/>
                <w:szCs w:val="18"/>
              </w:rPr>
              <w:t>tre d’interêt</w:t>
            </w:r>
          </w:p>
        </w:tc>
        <w:tc>
          <w:tcPr>
            <w:tcW w:w="66" w:type="dxa"/>
          </w:tcPr>
          <w:p w:rsidR="00E52305" w:rsidRPr="00161560" w:rsidRDefault="00E5230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8334" w:type="dxa"/>
          </w:tcPr>
          <w:p w:rsidR="003766BD" w:rsidRPr="00161560" w:rsidRDefault="00C72B4F" w:rsidP="003766BD">
            <w:pPr>
              <w:jc w:val="both"/>
              <w:rPr>
                <w:sz w:val="18"/>
                <w:szCs w:val="18"/>
              </w:rPr>
            </w:pPr>
            <w:r w:rsidRPr="00161560">
              <w:rPr>
                <w:sz w:val="18"/>
                <w:szCs w:val="18"/>
              </w:rPr>
              <w:t>J</w:t>
            </w:r>
            <w:r w:rsidR="003766BD" w:rsidRPr="00161560">
              <w:rPr>
                <w:sz w:val="18"/>
                <w:szCs w:val="18"/>
              </w:rPr>
              <w:t>e me rends régulièrement au cinéma pour découvrir de nouveaux réalisateurs.</w:t>
            </w:r>
          </w:p>
          <w:p w:rsidR="00E52305" w:rsidRPr="00161560" w:rsidRDefault="003766BD" w:rsidP="00C8013C">
            <w:pPr>
              <w:jc w:val="both"/>
              <w:rPr>
                <w:sz w:val="18"/>
                <w:szCs w:val="18"/>
              </w:rPr>
            </w:pPr>
            <w:r w:rsidRPr="00161560">
              <w:rPr>
                <w:sz w:val="18"/>
                <w:szCs w:val="18"/>
              </w:rPr>
              <w:t>J’apprécie les promenades à cheval ou en vélo et je pratique le judo en club.</w:t>
            </w:r>
          </w:p>
        </w:tc>
      </w:tr>
    </w:tbl>
    <w:p w:rsidR="00161560" w:rsidRPr="00161560" w:rsidRDefault="00161560" w:rsidP="00161560">
      <w:pPr>
        <w:tabs>
          <w:tab w:val="left" w:pos="4050"/>
        </w:tabs>
      </w:pPr>
      <w:bookmarkStart w:id="0" w:name="_GoBack"/>
      <w:bookmarkEnd w:id="0"/>
    </w:p>
    <w:sectPr w:rsidR="00161560" w:rsidRPr="00161560" w:rsidSect="000019B5">
      <w:footerReference w:type="default" r:id="rId11"/>
      <w:pgSz w:w="12240" w:h="15840" w:code="1"/>
      <w:pgMar w:top="709" w:right="1080" w:bottom="993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709" w:rsidRDefault="00B44709">
      <w:pPr>
        <w:spacing w:before="0" w:after="0" w:line="240" w:lineRule="auto"/>
      </w:pPr>
      <w:r>
        <w:separator/>
      </w:r>
    </w:p>
  </w:endnote>
  <w:endnote w:type="continuationSeparator" w:id="0">
    <w:p w:rsidR="00B44709" w:rsidRDefault="00B447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 w:rsidR="00985061">
      <w:rPr>
        <w:noProof/>
      </w:rPr>
      <w:fldChar w:fldCharType="begin"/>
    </w:r>
    <w:r>
      <w:rPr>
        <w:noProof/>
      </w:rPr>
      <w:instrText>PAGE</w:instrText>
    </w:r>
    <w:r w:rsidR="00985061">
      <w:rPr>
        <w:noProof/>
      </w:rPr>
      <w:fldChar w:fldCharType="separate"/>
    </w:r>
    <w:r w:rsidR="00161560">
      <w:rPr>
        <w:noProof/>
      </w:rPr>
      <w:t>2</w:t>
    </w:r>
    <w:r w:rsidR="00985061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709" w:rsidRDefault="00B44709">
      <w:pPr>
        <w:spacing w:before="0" w:after="0" w:line="240" w:lineRule="auto"/>
      </w:pPr>
      <w:r>
        <w:separator/>
      </w:r>
    </w:p>
  </w:footnote>
  <w:footnote w:type="continuationSeparator" w:id="0">
    <w:p w:rsidR="00B44709" w:rsidRDefault="00B447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F16A5"/>
    <w:multiLevelType w:val="hybridMultilevel"/>
    <w:tmpl w:val="700C032E"/>
    <w:lvl w:ilvl="0" w:tplc="3BAC8EB6">
      <w:start w:val="2011"/>
      <w:numFmt w:val="bullet"/>
      <w:lvlText w:val="-"/>
      <w:lvlJc w:val="left"/>
      <w:pPr>
        <w:ind w:left="1068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6D06AEB"/>
    <w:multiLevelType w:val="hybridMultilevel"/>
    <w:tmpl w:val="F5F2E67E"/>
    <w:lvl w:ilvl="0" w:tplc="A850A97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E74A3"/>
    <w:rsid w:val="000019B5"/>
    <w:rsid w:val="00052C66"/>
    <w:rsid w:val="00120A7A"/>
    <w:rsid w:val="001257B1"/>
    <w:rsid w:val="00161560"/>
    <w:rsid w:val="001E683A"/>
    <w:rsid w:val="001F3966"/>
    <w:rsid w:val="002670FB"/>
    <w:rsid w:val="002A22EB"/>
    <w:rsid w:val="002B7E86"/>
    <w:rsid w:val="003766BD"/>
    <w:rsid w:val="003E0CB6"/>
    <w:rsid w:val="004366AB"/>
    <w:rsid w:val="004F6BE6"/>
    <w:rsid w:val="00515184"/>
    <w:rsid w:val="005B7173"/>
    <w:rsid w:val="005B7FAF"/>
    <w:rsid w:val="005E3BB3"/>
    <w:rsid w:val="005F43B1"/>
    <w:rsid w:val="006337EC"/>
    <w:rsid w:val="00633A46"/>
    <w:rsid w:val="0065270C"/>
    <w:rsid w:val="00682E4E"/>
    <w:rsid w:val="006A0C7E"/>
    <w:rsid w:val="00717DE0"/>
    <w:rsid w:val="00813022"/>
    <w:rsid w:val="00842FD9"/>
    <w:rsid w:val="008C559C"/>
    <w:rsid w:val="008E7825"/>
    <w:rsid w:val="008F480A"/>
    <w:rsid w:val="00925E6C"/>
    <w:rsid w:val="00985061"/>
    <w:rsid w:val="009C441D"/>
    <w:rsid w:val="00A15AE1"/>
    <w:rsid w:val="00A55ADC"/>
    <w:rsid w:val="00A6255B"/>
    <w:rsid w:val="00B17066"/>
    <w:rsid w:val="00B35960"/>
    <w:rsid w:val="00B44709"/>
    <w:rsid w:val="00C3193D"/>
    <w:rsid w:val="00C72B4F"/>
    <w:rsid w:val="00C8013C"/>
    <w:rsid w:val="00D166B1"/>
    <w:rsid w:val="00D42AD5"/>
    <w:rsid w:val="00D704E7"/>
    <w:rsid w:val="00DB384A"/>
    <w:rsid w:val="00E24991"/>
    <w:rsid w:val="00E52305"/>
    <w:rsid w:val="00E542DC"/>
    <w:rsid w:val="00E5478F"/>
    <w:rsid w:val="00E756F4"/>
    <w:rsid w:val="00EA4765"/>
    <w:rsid w:val="00F16945"/>
    <w:rsid w:val="00F4323C"/>
    <w:rsid w:val="00F5146C"/>
    <w:rsid w:val="00FA21BE"/>
    <w:rsid w:val="00FE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FAF"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rsid w:val="005B7FAF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5B7FAF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7F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7F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7F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7F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7FA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7FA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7FA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rsid w:val="005B7FAF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sid w:val="005B7FAF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rsid w:val="005B7FAF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sid w:val="005B7FAF"/>
    <w:rPr>
      <w:kern w:val="20"/>
    </w:rPr>
  </w:style>
  <w:style w:type="paragraph" w:customStyle="1" w:styleId="DateduCV">
    <w:name w:val="Date du C.V."/>
    <w:basedOn w:val="Normal"/>
    <w:qFormat/>
    <w:rsid w:val="005B7FAF"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sid w:val="005B7FAF"/>
    <w:rPr>
      <w:color w:val="808080"/>
    </w:rPr>
  </w:style>
  <w:style w:type="table" w:styleId="Grilledutableau">
    <w:name w:val="Table Grid"/>
    <w:basedOn w:val="TableauNormal"/>
    <w:uiPriority w:val="59"/>
    <w:rsid w:val="005B7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1"/>
    <w:rsid w:val="005B7FAF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sid w:val="005B7FAF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Titre3Car">
    <w:name w:val="Titre 3 Car"/>
    <w:basedOn w:val="Policepardfaut"/>
    <w:link w:val="Titre3"/>
    <w:uiPriority w:val="9"/>
    <w:rsid w:val="005B7FAF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5B7FAF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5B7FAF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5B7FAF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5B7FAF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B7FAF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B7FAF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rsid w:val="005B7FAF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rsid w:val="005B7FAF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rsid w:val="005B7FAF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sid w:val="005B7FAF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rsid w:val="005B7FAF"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rsid w:val="005B7FAF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sid w:val="005B7FAF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rsid w:val="005B7FAF"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sid w:val="005B7FAF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rsid w:val="005B7FAF"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sid w:val="005B7FAF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sid w:val="005B7FAF"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rsid w:val="005B7FAF"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rsid w:val="005B7FAF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E74A3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E74A3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&#233;r&#244;me\AppData\Roaming\Microsoft\Templates\C.V.%20(Intempor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EE16E6963348BBA466B17F55593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ED86A4-414B-4E8E-9491-7D7542D87327}"/>
      </w:docPartPr>
      <w:docPartBody>
        <w:p w:rsidR="00BF6127" w:rsidRDefault="005751D9">
          <w:pPr>
            <w:pStyle w:val="75EE16E6963348BBA466B17F5559377B"/>
          </w:pPr>
          <w:r>
            <w:rPr>
              <w:noProof/>
            </w:rPr>
            <w:t>[Adresse postale]</w:t>
          </w:r>
        </w:p>
      </w:docPartBody>
    </w:docPart>
    <w:docPart>
      <w:docPartPr>
        <w:name w:val="EA5E9D6D28634ADD8A0189991046D4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71C8B8-6966-4173-8AA4-9994B87E641F}"/>
      </w:docPartPr>
      <w:docPartBody>
        <w:p w:rsidR="00BF6127" w:rsidRDefault="005751D9">
          <w:pPr>
            <w:pStyle w:val="EA5E9D6D28634ADD8A0189991046D47F"/>
          </w:pPr>
          <w:r>
            <w:rPr>
              <w:noProof/>
            </w:rPr>
            <w:t>[Ville, Pays, Code postal]</w:t>
          </w:r>
        </w:p>
      </w:docPartBody>
    </w:docPart>
    <w:docPart>
      <w:docPartPr>
        <w:name w:val="5E3E02CC544C4335996E859E8C26F7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52B017-B400-437C-96B4-EA215024BCB3}"/>
      </w:docPartPr>
      <w:docPartBody>
        <w:p w:rsidR="00BF6127" w:rsidRDefault="005751D9">
          <w:pPr>
            <w:pStyle w:val="5E3E02CC544C4335996E859E8C26F734"/>
          </w:pPr>
          <w:r>
            <w:rPr>
              <w:noProof/>
            </w:rPr>
            <w:t>[Téléphone]</w:t>
          </w:r>
        </w:p>
      </w:docPartBody>
    </w:docPart>
    <w:docPart>
      <w:docPartPr>
        <w:name w:val="12ED27E27F3E45E3BE940C6B92350F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3851FE-8EC1-47CD-A3A2-6A0E18DED98D}"/>
      </w:docPartPr>
      <w:docPartBody>
        <w:p w:rsidR="00BF6127" w:rsidRDefault="005751D9">
          <w:pPr>
            <w:pStyle w:val="12ED27E27F3E45E3BE940C6B92350F43"/>
          </w:pPr>
          <w:r>
            <w:rPr>
              <w:rStyle w:val="Accentuation"/>
              <w:noProof/>
            </w:rPr>
            <w:t>[Courrier électronique]</w:t>
          </w:r>
        </w:p>
      </w:docPartBody>
    </w:docPart>
    <w:docPart>
      <w:docPartPr>
        <w:name w:val="719A69FAE7B2406BB4E06092087F30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F0EB92-974A-41A8-83E9-FDE9A1A839F6}"/>
      </w:docPartPr>
      <w:docPartBody>
        <w:p w:rsidR="00BF6127" w:rsidRDefault="005751D9">
          <w:pPr>
            <w:pStyle w:val="719A69FAE7B2406BB4E06092087F301D"/>
          </w:pPr>
          <w:r>
            <w:rPr>
              <w:noProof/>
            </w:rPr>
            <w:t>[Votre nom]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E3A84"/>
    <w:rsid w:val="005751D9"/>
    <w:rsid w:val="00785496"/>
    <w:rsid w:val="00797543"/>
    <w:rsid w:val="009F3C91"/>
    <w:rsid w:val="00B06C8A"/>
    <w:rsid w:val="00BA52BB"/>
    <w:rsid w:val="00BF6127"/>
    <w:rsid w:val="00C457D9"/>
    <w:rsid w:val="00CD6507"/>
    <w:rsid w:val="00CE3A84"/>
    <w:rsid w:val="00E01B33"/>
    <w:rsid w:val="00F66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EE16E6963348BBA466B17F5559377B">
    <w:name w:val="75EE16E6963348BBA466B17F5559377B"/>
    <w:rsid w:val="00B06C8A"/>
  </w:style>
  <w:style w:type="paragraph" w:customStyle="1" w:styleId="EA5E9D6D28634ADD8A0189991046D47F">
    <w:name w:val="EA5E9D6D28634ADD8A0189991046D47F"/>
    <w:rsid w:val="00B06C8A"/>
  </w:style>
  <w:style w:type="paragraph" w:customStyle="1" w:styleId="5E3E02CC544C4335996E859E8C26F734">
    <w:name w:val="5E3E02CC544C4335996E859E8C26F734"/>
    <w:rsid w:val="00B06C8A"/>
  </w:style>
  <w:style w:type="paragraph" w:customStyle="1" w:styleId="38447DF1D7424C19AA48282894AA08CC">
    <w:name w:val="38447DF1D7424C19AA48282894AA08CC"/>
    <w:rsid w:val="00B06C8A"/>
  </w:style>
  <w:style w:type="character" w:styleId="Accentuation">
    <w:name w:val="Emphasis"/>
    <w:basedOn w:val="Policepardfaut"/>
    <w:uiPriority w:val="2"/>
    <w:unhideWhenUsed/>
    <w:qFormat/>
    <w:rsid w:val="00B06C8A"/>
    <w:rPr>
      <w:color w:val="4F81BD" w:themeColor="accent1"/>
    </w:rPr>
  </w:style>
  <w:style w:type="paragraph" w:customStyle="1" w:styleId="12ED27E27F3E45E3BE940C6B92350F43">
    <w:name w:val="12ED27E27F3E45E3BE940C6B92350F43"/>
    <w:rsid w:val="00B06C8A"/>
  </w:style>
  <w:style w:type="paragraph" w:customStyle="1" w:styleId="719A69FAE7B2406BB4E06092087F301D">
    <w:name w:val="719A69FAE7B2406BB4E06092087F301D"/>
    <w:rsid w:val="00B06C8A"/>
  </w:style>
  <w:style w:type="paragraph" w:customStyle="1" w:styleId="09C133423C5B417FA2E7D63E9A727EAA">
    <w:name w:val="09C133423C5B417FA2E7D63E9A727EAA"/>
    <w:rsid w:val="00B06C8A"/>
  </w:style>
  <w:style w:type="paragraph" w:customStyle="1" w:styleId="DateduCV">
    <w:name w:val="Date du C.V."/>
    <w:basedOn w:val="Normal"/>
    <w:qFormat/>
    <w:rsid w:val="00B06C8A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4532CCE3E6DF4A1F832D94DA206D741B">
    <w:name w:val="4532CCE3E6DF4A1F832D94DA206D741B"/>
    <w:rsid w:val="00B06C8A"/>
  </w:style>
  <w:style w:type="character" w:styleId="Textedelespacerserv">
    <w:name w:val="Placeholder Text"/>
    <w:basedOn w:val="Policepardfaut"/>
    <w:uiPriority w:val="99"/>
    <w:semiHidden/>
    <w:rsid w:val="00CE3A84"/>
    <w:rPr>
      <w:color w:val="808080"/>
    </w:rPr>
  </w:style>
  <w:style w:type="paragraph" w:customStyle="1" w:styleId="20A72F0BDEC74E63BBBB2F52F05E0B27">
    <w:name w:val="20A72F0BDEC74E63BBBB2F52F05E0B27"/>
    <w:rsid w:val="00B06C8A"/>
  </w:style>
  <w:style w:type="paragraph" w:customStyle="1" w:styleId="934A6DF847C94C5394AC10D746C85FF8">
    <w:name w:val="934A6DF847C94C5394AC10D746C85FF8"/>
    <w:rsid w:val="00B06C8A"/>
  </w:style>
  <w:style w:type="paragraph" w:customStyle="1" w:styleId="136C8802FEA7455999108FAB52998A98">
    <w:name w:val="136C8802FEA7455999108FAB52998A98"/>
    <w:rsid w:val="00B06C8A"/>
  </w:style>
  <w:style w:type="paragraph" w:customStyle="1" w:styleId="D8FE44521557480D927C92A5C9B0B69E">
    <w:name w:val="D8FE44521557480D927C92A5C9B0B69E"/>
    <w:rsid w:val="00B06C8A"/>
  </w:style>
  <w:style w:type="paragraph" w:customStyle="1" w:styleId="96C8FF39D0C14AEB81DD2B2D60EABDE9">
    <w:name w:val="96C8FF39D0C14AEB81DD2B2D60EABDE9"/>
    <w:rsid w:val="00B06C8A"/>
  </w:style>
  <w:style w:type="paragraph" w:customStyle="1" w:styleId="A6B61FC7E21446EC862CF2FE9F7C97DD">
    <w:name w:val="A6B61FC7E21446EC862CF2FE9F7C97DD"/>
    <w:rsid w:val="00B06C8A"/>
  </w:style>
  <w:style w:type="paragraph" w:customStyle="1" w:styleId="7C9BBC3B435E4133AD44BA6DA46B1099">
    <w:name w:val="7C9BBC3B435E4133AD44BA6DA46B1099"/>
    <w:rsid w:val="00B06C8A"/>
  </w:style>
  <w:style w:type="paragraph" w:customStyle="1" w:styleId="82E018C9066D49BEB74FE8F77D8C24CD">
    <w:name w:val="82E018C9066D49BEB74FE8F77D8C24CD"/>
    <w:rsid w:val="00B06C8A"/>
  </w:style>
  <w:style w:type="paragraph" w:customStyle="1" w:styleId="6E3B5005D2814D36A39F6BFB83968FE7">
    <w:name w:val="6E3B5005D2814D36A39F6BFB83968FE7"/>
    <w:rsid w:val="00B06C8A"/>
  </w:style>
  <w:style w:type="paragraph" w:customStyle="1" w:styleId="65D21736B47B4A398F1B5FB5F8CF1DC4">
    <w:name w:val="65D21736B47B4A398F1B5FB5F8CF1DC4"/>
    <w:rsid w:val="00B06C8A"/>
  </w:style>
  <w:style w:type="paragraph" w:customStyle="1" w:styleId="218744B87CE1411594DA3582B0D8D77B">
    <w:name w:val="218744B87CE1411594DA3582B0D8D77B"/>
    <w:rsid w:val="00B06C8A"/>
  </w:style>
  <w:style w:type="paragraph" w:customStyle="1" w:styleId="C5D318C005BF40F7B20D73886AA28837">
    <w:name w:val="C5D318C005BF40F7B20D73886AA28837"/>
    <w:rsid w:val="00B06C8A"/>
  </w:style>
  <w:style w:type="paragraph" w:customStyle="1" w:styleId="799C1AEE186046419A7A51858D073A9B">
    <w:name w:val="799C1AEE186046419A7A51858D073A9B"/>
    <w:rsid w:val="00B06C8A"/>
  </w:style>
  <w:style w:type="paragraph" w:customStyle="1" w:styleId="64C06C5D23D543BC92FF78582F34B975">
    <w:name w:val="64C06C5D23D543BC92FF78582F34B975"/>
    <w:rsid w:val="00CE3A84"/>
  </w:style>
  <w:style w:type="paragraph" w:customStyle="1" w:styleId="672C47CF8FAB4CF8AFF8DC74F7D7EE45">
    <w:name w:val="672C47CF8FAB4CF8AFF8DC74F7D7EE45"/>
    <w:rsid w:val="00CE3A84"/>
  </w:style>
  <w:style w:type="paragraph" w:customStyle="1" w:styleId="53AF2286AC184701AE6C92BBDC5D98E6">
    <w:name w:val="53AF2286AC184701AE6C92BBDC5D98E6"/>
    <w:rsid w:val="00CE3A84"/>
  </w:style>
  <w:style w:type="paragraph" w:customStyle="1" w:styleId="9AEB810416314331B7F9A9FB2531ED77">
    <w:name w:val="9AEB810416314331B7F9A9FB2531ED77"/>
    <w:rsid w:val="00CE3A84"/>
  </w:style>
  <w:style w:type="paragraph" w:customStyle="1" w:styleId="D57A779AD120428CA46408151F7CC764">
    <w:name w:val="D57A779AD120428CA46408151F7CC764"/>
    <w:rsid w:val="00CE3A84"/>
  </w:style>
  <w:style w:type="paragraph" w:customStyle="1" w:styleId="DF813AD072F74C3CA4F91534DB7AE63B">
    <w:name w:val="DF813AD072F74C3CA4F91534DB7AE63B"/>
    <w:rsid w:val="00CE3A84"/>
  </w:style>
  <w:style w:type="paragraph" w:customStyle="1" w:styleId="A873BC1AD88D47CB97127A6071C0BCC4">
    <w:name w:val="A873BC1AD88D47CB97127A6071C0BCC4"/>
    <w:rsid w:val="00CE3A84"/>
  </w:style>
  <w:style w:type="paragraph" w:customStyle="1" w:styleId="A46E9DE8C0B84D95B8432F8EFB29959E">
    <w:name w:val="A46E9DE8C0B84D95B8432F8EFB29959E"/>
    <w:rsid w:val="00CE3A84"/>
  </w:style>
  <w:style w:type="paragraph" w:customStyle="1" w:styleId="E8ED410FF84B49A18873D39D126C1D7C">
    <w:name w:val="E8ED410FF84B49A18873D39D126C1D7C"/>
    <w:rsid w:val="00CE3A84"/>
  </w:style>
  <w:style w:type="paragraph" w:customStyle="1" w:styleId="CCD7FEE857474D1EABDA83B7731FDBBE">
    <w:name w:val="CCD7FEE857474D1EABDA83B7731FDBBE"/>
    <w:rsid w:val="00CE3A84"/>
  </w:style>
  <w:style w:type="paragraph" w:customStyle="1" w:styleId="89C4655796F54F2DAD93AF80BDD2B14A">
    <w:name w:val="89C4655796F54F2DAD93AF80BDD2B14A"/>
    <w:rsid w:val="00CE3A84"/>
  </w:style>
  <w:style w:type="paragraph" w:customStyle="1" w:styleId="D4045B627F8B439F8DB816122E0AAB31">
    <w:name w:val="D4045B627F8B439F8DB816122E0AAB31"/>
    <w:rsid w:val="00CE3A84"/>
  </w:style>
  <w:style w:type="paragraph" w:customStyle="1" w:styleId="67F5A030842D47298D13833BE01FE486">
    <w:name w:val="67F5A030842D47298D13833BE01FE486"/>
    <w:rsid w:val="00CE3A84"/>
  </w:style>
  <w:style w:type="paragraph" w:customStyle="1" w:styleId="11E6DB0F928F4DA8817BF4135D1EFB35">
    <w:name w:val="11E6DB0F928F4DA8817BF4135D1EFB35"/>
    <w:rsid w:val="00CE3A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Jérôme Henin
160 rue Gabriel Peri</CompanyAddress>
  <CompanyPhone>06 75 96 56 68</CompanyPhone>
  <CompanyFax/>
  <CompanyEmail>Jer5@live.fr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31E507A-CB86-4AAF-B427-CDC8B70F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(Intemporel)</Template>
  <TotalTime>0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Stage de BTS</dc:creator>
  <cp:lastModifiedBy>jhenin</cp:lastModifiedBy>
  <cp:revision>2</cp:revision>
  <cp:lastPrinted>2014-09-30T07:41:00Z</cp:lastPrinted>
  <dcterms:created xsi:type="dcterms:W3CDTF">2014-09-30T12:03:00Z</dcterms:created>
  <dcterms:modified xsi:type="dcterms:W3CDTF">2014-09-30T12:03:00Z</dcterms:modified>
  <cp:category>94400 Vitry sur Seine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